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119B" w14:textId="06FDADC5" w:rsidR="00F713B8" w:rsidRPr="007A6657" w:rsidRDefault="000145DD" w:rsidP="007A6657">
      <w:pPr>
        <w:outlineLvl w:val="0"/>
        <w:rPr>
          <w:rFonts w:ascii="Century Gothic" w:eastAsia="Times New Roman" w:hAnsi="Century Gothic" w:cs="Times New Roman"/>
          <w:b/>
          <w:color w:val="808080" w:themeColor="background1" w:themeShade="80"/>
          <w:sz w:val="36"/>
          <w:szCs w:val="44"/>
        </w:rPr>
      </w:pPr>
      <w:r>
        <w:rPr>
          <w:rFonts w:ascii="Century Gothic" w:eastAsia="Times New Roman" w:hAnsi="Century Gothic" w:cs="Times New Roman"/>
          <w:b/>
          <w:color w:val="808080" w:themeColor="background1" w:themeShade="80"/>
          <w:sz w:val="36"/>
          <w:szCs w:val="44"/>
        </w:rPr>
        <w:t>Appliance Warehouse SWOT Analysis</w:t>
      </w:r>
    </w:p>
    <w:p w14:paraId="20915621" w14:textId="77777777" w:rsidR="00387140" w:rsidRPr="00387140" w:rsidRDefault="00387140">
      <w:pPr>
        <w:rPr>
          <w:rFonts w:ascii="Century Gothic" w:hAnsi="Century Gothic"/>
          <w:sz w:val="22"/>
          <w:szCs w:val="22"/>
        </w:rPr>
      </w:pPr>
    </w:p>
    <w:tbl>
      <w:tblPr>
        <w:tblW w:w="11279" w:type="dxa"/>
        <w:tblLook w:val="04A0" w:firstRow="1" w:lastRow="0" w:firstColumn="1" w:lastColumn="0" w:noHBand="0" w:noVBand="1"/>
      </w:tblPr>
      <w:tblGrid>
        <w:gridCol w:w="5639"/>
        <w:gridCol w:w="5640"/>
      </w:tblGrid>
      <w:tr w:rsidR="002F2967" w:rsidRPr="00387140" w14:paraId="1B5A72F8" w14:textId="77777777" w:rsidTr="00EF1C64">
        <w:trPr>
          <w:trHeight w:val="375"/>
        </w:trPr>
        <w:tc>
          <w:tcPr>
            <w:tcW w:w="112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solid" w:color="000000" w:themeColor="text1" w:fill="000000" w:themeFill="text1"/>
            <w:vAlign w:val="center"/>
            <w:hideMark/>
          </w:tcPr>
          <w:p w14:paraId="02A1FC58" w14:textId="77777777" w:rsidR="002F2967" w:rsidRPr="00387140" w:rsidRDefault="002F2967" w:rsidP="002F296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ANALYSIS OBJECTIVES</w:t>
            </w:r>
          </w:p>
        </w:tc>
      </w:tr>
      <w:tr w:rsidR="002F2967" w:rsidRPr="00387140" w14:paraId="576DAABA" w14:textId="77777777" w:rsidTr="00EF1C64">
        <w:trPr>
          <w:trHeight w:val="1501"/>
        </w:trPr>
        <w:tc>
          <w:tcPr>
            <w:tcW w:w="112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uto"/>
            <w:hideMark/>
          </w:tcPr>
          <w:p w14:paraId="77F95402" w14:textId="77777777" w:rsidR="002F2967" w:rsidRPr="00387140" w:rsidRDefault="002F2967" w:rsidP="002F2967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  <w:p w14:paraId="3318BF3F" w14:textId="731A4932" w:rsidR="002F2967" w:rsidRPr="00976465" w:rsidRDefault="00976465" w:rsidP="00976465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Determine if adding a new service department</w:t>
            </w:r>
            <w:r w:rsidR="009C399D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is going to be good for our </w:t>
            </w:r>
            <w:r w:rsidR="00F2376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company’s</w:t>
            </w:r>
            <w:r w:rsidR="009C399D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expansion.</w:t>
            </w:r>
          </w:p>
        </w:tc>
      </w:tr>
      <w:tr w:rsidR="002F2967" w:rsidRPr="00387140" w14:paraId="1F6C6820" w14:textId="77777777" w:rsidTr="00EF1C64">
        <w:trPr>
          <w:trHeight w:val="166"/>
        </w:trPr>
        <w:tc>
          <w:tcPr>
            <w:tcW w:w="563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253B8F6B" w14:textId="77777777" w:rsidR="002F2967" w:rsidRPr="00387140" w:rsidRDefault="002F2967" w:rsidP="002F2967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563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78F9BA49" w14:textId="77777777" w:rsidR="002F2967" w:rsidRPr="00387140" w:rsidRDefault="002F2967" w:rsidP="002F2967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2F2967" w:rsidRPr="00387140" w14:paraId="57EBEDF1" w14:textId="77777777" w:rsidTr="00EF1C64">
        <w:trPr>
          <w:trHeight w:val="375"/>
        </w:trPr>
        <w:tc>
          <w:tcPr>
            <w:tcW w:w="112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solid" w:color="44546A" w:themeColor="text2" w:fill="44546A" w:themeFill="text2"/>
            <w:vAlign w:val="center"/>
            <w:hideMark/>
          </w:tcPr>
          <w:p w14:paraId="1CE352CB" w14:textId="77777777" w:rsidR="002F2967" w:rsidRPr="00387140" w:rsidRDefault="002F2967" w:rsidP="002F296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INTERNAL FACTORS</w:t>
            </w:r>
          </w:p>
        </w:tc>
      </w:tr>
      <w:tr w:rsidR="002F2967" w:rsidRPr="00387140" w14:paraId="11C00E7E" w14:textId="77777777" w:rsidTr="00EF1C64">
        <w:trPr>
          <w:trHeight w:val="375"/>
        </w:trPr>
        <w:tc>
          <w:tcPr>
            <w:tcW w:w="5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496B0" w:themeFill="text2" w:themeFillTint="99"/>
            <w:vAlign w:val="center"/>
            <w:hideMark/>
          </w:tcPr>
          <w:p w14:paraId="1114193C" w14:textId="77777777" w:rsidR="002F2967" w:rsidRPr="00387140" w:rsidRDefault="002F2967" w:rsidP="002F296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STRENGTHS (+)</w:t>
            </w:r>
          </w:p>
        </w:tc>
        <w:tc>
          <w:tcPr>
            <w:tcW w:w="5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vAlign w:val="center"/>
            <w:hideMark/>
          </w:tcPr>
          <w:p w14:paraId="4B18CEBD" w14:textId="77777777" w:rsidR="002F2967" w:rsidRPr="00387140" w:rsidRDefault="002F2967" w:rsidP="002F296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WEAKNESSES (-)</w:t>
            </w:r>
          </w:p>
        </w:tc>
      </w:tr>
      <w:tr w:rsidR="002F2967" w:rsidRPr="00387140" w14:paraId="40DE1689" w14:textId="77777777" w:rsidTr="00EF1C64">
        <w:trPr>
          <w:trHeight w:val="4129"/>
        </w:trPr>
        <w:tc>
          <w:tcPr>
            <w:tcW w:w="5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hideMark/>
          </w:tcPr>
          <w:p w14:paraId="0FF8A57C" w14:textId="77777777" w:rsidR="002F2967" w:rsidRPr="00387140" w:rsidRDefault="002F2967" w:rsidP="002F2967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  <w:p w14:paraId="29A72BE6" w14:textId="7D056E31" w:rsidR="00446295" w:rsidRDefault="00446295" w:rsidP="00446295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446295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We will be able to sell new appliances, sell replacement parts, and service appliances. </w:t>
            </w:r>
          </w:p>
          <w:p w14:paraId="54613E31" w14:textId="77777777" w:rsidR="00446295" w:rsidRDefault="00446295" w:rsidP="00446295">
            <w:pPr>
              <w:pStyle w:val="ListParagraph"/>
              <w:ind w:left="56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14:paraId="0DA04C22" w14:textId="605F25E4" w:rsidR="00446295" w:rsidRDefault="00446295" w:rsidP="00446295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446295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we will be a one-stop shop for all home appliance needs!</w:t>
            </w:r>
          </w:p>
          <w:p w14:paraId="3D3D8ADF" w14:textId="77777777" w:rsidR="00446295" w:rsidRDefault="00446295" w:rsidP="00446295">
            <w:pPr>
              <w:pStyle w:val="ListParagraph"/>
              <w:ind w:left="56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14:paraId="50F131E1" w14:textId="4C0CC02F" w:rsidR="00090208" w:rsidRPr="007E7C1A" w:rsidRDefault="00090208" w:rsidP="00090208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Increase about 13 jobs.</w:t>
            </w:r>
          </w:p>
        </w:tc>
        <w:tc>
          <w:tcPr>
            <w:tcW w:w="5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hideMark/>
          </w:tcPr>
          <w:p w14:paraId="5013688B" w14:textId="77777777" w:rsidR="002F2967" w:rsidRPr="00387140" w:rsidRDefault="002F2967" w:rsidP="002F2967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  <w:p w14:paraId="5ABF3AAD" w14:textId="77777777" w:rsidR="002F2967" w:rsidRDefault="0088795F" w:rsidP="00090208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We will need entire service team which will go out to service customer’s appliances.</w:t>
            </w:r>
          </w:p>
          <w:p w14:paraId="6CC8B2EB" w14:textId="77777777" w:rsidR="0088795F" w:rsidRDefault="0088795F" w:rsidP="0088795F">
            <w:pPr>
              <w:pStyle w:val="ListParagraph"/>
              <w:ind w:left="56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14:paraId="76C2227A" w14:textId="0F19B9D4" w:rsidR="00976465" w:rsidRDefault="00976465" w:rsidP="00976465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Parts department might have to change their inventory and ordering process.</w:t>
            </w:r>
          </w:p>
          <w:p w14:paraId="73BEEDDD" w14:textId="77777777" w:rsidR="00723ED2" w:rsidRPr="00723ED2" w:rsidRDefault="00723ED2" w:rsidP="00723ED2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14:paraId="68FAACAA" w14:textId="771101E6" w:rsidR="00723ED2" w:rsidRDefault="00723ED2" w:rsidP="00976465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IT team will have to setup a way for customers</w:t>
            </w:r>
            <w:r w:rsidR="00EE6F3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/employees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to make </w:t>
            </w:r>
            <w:r w:rsidR="00EE6F3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appointments.</w:t>
            </w:r>
          </w:p>
          <w:p w14:paraId="10B1A05A" w14:textId="77777777" w:rsidR="00976465" w:rsidRPr="00976465" w:rsidRDefault="00976465" w:rsidP="00976465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14:paraId="139E743D" w14:textId="457363A2" w:rsidR="00976465" w:rsidRPr="00976465" w:rsidRDefault="00976465" w:rsidP="009C399D">
            <w:pPr>
              <w:pStyle w:val="ListParagraph"/>
              <w:ind w:left="56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  <w:tr w:rsidR="002F2967" w:rsidRPr="00387140" w14:paraId="3277F694" w14:textId="77777777" w:rsidTr="00EF1C64">
        <w:trPr>
          <w:trHeight w:val="166"/>
        </w:trPr>
        <w:tc>
          <w:tcPr>
            <w:tcW w:w="563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23135F76" w14:textId="77777777" w:rsidR="002F2967" w:rsidRPr="00387140" w:rsidRDefault="002F2967" w:rsidP="002F2967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563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3941F59A" w14:textId="77777777" w:rsidR="002F2967" w:rsidRPr="00387140" w:rsidRDefault="002F2967" w:rsidP="002F2967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2F2967" w:rsidRPr="00387140" w14:paraId="62DB7251" w14:textId="77777777" w:rsidTr="00EF1C64">
        <w:trPr>
          <w:trHeight w:val="375"/>
        </w:trPr>
        <w:tc>
          <w:tcPr>
            <w:tcW w:w="112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B3838" w:themeFill="background2" w:themeFillShade="40"/>
            <w:vAlign w:val="center"/>
            <w:hideMark/>
          </w:tcPr>
          <w:p w14:paraId="3F3B593E" w14:textId="77777777" w:rsidR="002F2967" w:rsidRPr="00387140" w:rsidRDefault="002F2967" w:rsidP="002F296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EXTERNAL FACTORS</w:t>
            </w:r>
          </w:p>
        </w:tc>
      </w:tr>
      <w:tr w:rsidR="002F2967" w:rsidRPr="00387140" w14:paraId="68E8CF5B" w14:textId="77777777" w:rsidTr="00EF1C64">
        <w:trPr>
          <w:trHeight w:val="375"/>
        </w:trPr>
        <w:tc>
          <w:tcPr>
            <w:tcW w:w="5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  <w:vAlign w:val="center"/>
            <w:hideMark/>
          </w:tcPr>
          <w:p w14:paraId="17BD829E" w14:textId="77777777" w:rsidR="002F2967" w:rsidRPr="00387140" w:rsidRDefault="002F2967" w:rsidP="002F296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OPPORTUNITIES (+)</w:t>
            </w:r>
          </w:p>
        </w:tc>
        <w:tc>
          <w:tcPr>
            <w:tcW w:w="5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EAAAA" w:themeFill="background2" w:themeFillShade="BF"/>
            <w:vAlign w:val="center"/>
            <w:hideMark/>
          </w:tcPr>
          <w:p w14:paraId="5C489E2B" w14:textId="77777777" w:rsidR="002F2967" w:rsidRPr="00387140" w:rsidRDefault="002F2967" w:rsidP="002F296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THREATS (-)</w:t>
            </w:r>
          </w:p>
        </w:tc>
      </w:tr>
      <w:tr w:rsidR="002F2967" w:rsidRPr="00387140" w14:paraId="4AB12EEB" w14:textId="77777777" w:rsidTr="00EF1C64">
        <w:trPr>
          <w:trHeight w:val="4129"/>
        </w:trPr>
        <w:tc>
          <w:tcPr>
            <w:tcW w:w="5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4667B9F0" w14:textId="77777777" w:rsidR="002F2967" w:rsidRPr="00387140" w:rsidRDefault="002F2967" w:rsidP="002F2967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  <w:p w14:paraId="6FED86CE" w14:textId="7E241A3F" w:rsidR="00446295" w:rsidRDefault="00446295" w:rsidP="001013B4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446295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We will no longer refer customers to outside repair service companies.</w:t>
            </w:r>
          </w:p>
          <w:p w14:paraId="4A0FEF61" w14:textId="77777777" w:rsidR="00446295" w:rsidRPr="00446295" w:rsidRDefault="00446295" w:rsidP="00446295">
            <w:pPr>
              <w:pStyle w:val="ListParagraph"/>
              <w:ind w:left="56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14:paraId="14550AE6" w14:textId="26A0551A" w:rsidR="002F2967" w:rsidRPr="00090208" w:rsidRDefault="00090208" w:rsidP="00090208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increase parts sales by offering parts from our store.</w:t>
            </w:r>
          </w:p>
        </w:tc>
        <w:tc>
          <w:tcPr>
            <w:tcW w:w="5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1D8FE3D0" w14:textId="77777777" w:rsidR="002F2967" w:rsidRPr="00387140" w:rsidRDefault="002F2967" w:rsidP="002F2967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  <w:p w14:paraId="66F0A17F" w14:textId="24559B16" w:rsidR="002F2967" w:rsidRDefault="00446295" w:rsidP="00446295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Online shops offering cheaper parts pricing.</w:t>
            </w:r>
          </w:p>
          <w:p w14:paraId="032B6FF8" w14:textId="77777777" w:rsidR="00446295" w:rsidRDefault="00446295" w:rsidP="00446295">
            <w:pPr>
              <w:pStyle w:val="ListParagraph"/>
              <w:ind w:left="56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14:paraId="08ECA205" w14:textId="6BB44767" w:rsidR="00446295" w:rsidRPr="00446295" w:rsidRDefault="00446295" w:rsidP="00446295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Competitive repair shops offering cheaper pricing. </w:t>
            </w:r>
          </w:p>
          <w:p w14:paraId="3FB11E85" w14:textId="6282C58B" w:rsidR="00446295" w:rsidRDefault="00446295" w:rsidP="00446295">
            <w:pPr>
              <w:pStyle w:val="ListParagraph"/>
              <w:ind w:left="56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14:paraId="34235644" w14:textId="7CFF9C02" w:rsidR="00446295" w:rsidRPr="00446295" w:rsidRDefault="00265467" w:rsidP="00602AE8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Parts department might not have parts which will cause </w:t>
            </w:r>
            <w:r w:rsidR="006F376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delays for t</w:t>
            </w:r>
            <w:r w:rsidR="009A2EAD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echnicians and leave customers with a sour taste.</w:t>
            </w:r>
          </w:p>
        </w:tc>
      </w:tr>
      <w:tr w:rsidR="002F2967" w:rsidRPr="00387140" w14:paraId="32EE18F8" w14:textId="77777777" w:rsidTr="00EF1C64">
        <w:trPr>
          <w:trHeight w:val="166"/>
        </w:trPr>
        <w:tc>
          <w:tcPr>
            <w:tcW w:w="5639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61BA67" w14:textId="77777777" w:rsidR="002F2967" w:rsidRPr="00387140" w:rsidRDefault="002F2967" w:rsidP="002F2967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5639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38AA67" w14:textId="77777777" w:rsidR="002F2967" w:rsidRPr="00387140" w:rsidRDefault="002F2967" w:rsidP="002F2967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2F2967" w:rsidRPr="00387140" w14:paraId="159ECFB0" w14:textId="77777777" w:rsidTr="00EF1C64">
        <w:trPr>
          <w:trHeight w:val="375"/>
        </w:trPr>
        <w:tc>
          <w:tcPr>
            <w:tcW w:w="11279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0000" w:themeFill="text1"/>
            <w:vAlign w:val="center"/>
            <w:hideMark/>
          </w:tcPr>
          <w:p w14:paraId="7340BCFB" w14:textId="77777777" w:rsidR="002F2967" w:rsidRPr="00387140" w:rsidRDefault="002F2967" w:rsidP="002F296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387140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EVALUATION OF OBJECTIVES</w:t>
            </w:r>
          </w:p>
        </w:tc>
      </w:tr>
      <w:tr w:rsidR="002F2967" w:rsidRPr="00387140" w14:paraId="7DF6ACFB" w14:textId="77777777" w:rsidTr="00EF1C64">
        <w:trPr>
          <w:trHeight w:val="1501"/>
        </w:trPr>
        <w:tc>
          <w:tcPr>
            <w:tcW w:w="112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58504C3F" w14:textId="77777777" w:rsidR="001E359E" w:rsidRDefault="001E359E" w:rsidP="001E359E">
            <w:pPr>
              <w:pStyle w:val="ListParagraph"/>
              <w:ind w:left="56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14:paraId="716D021B" w14:textId="61CFA2C8" w:rsidR="00711A19" w:rsidRPr="009C399D" w:rsidRDefault="00F23764" w:rsidP="00711A19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1E35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Yes,</w:t>
            </w:r>
            <w:r w:rsidR="009C399D" w:rsidRPr="001E35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adding the new service department is going to </w:t>
            </w:r>
            <w:r w:rsidR="000145DD" w:rsidRPr="001E35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add more opportunities for our company, and expand our business in many new ways.</w:t>
            </w:r>
          </w:p>
        </w:tc>
      </w:tr>
    </w:tbl>
    <w:p w14:paraId="7B571E07" w14:textId="77777777" w:rsidR="00CC3627" w:rsidRPr="004054B7" w:rsidRDefault="00CC3627" w:rsidP="00CC3627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2E7196C4" w14:textId="77777777" w:rsidR="00CC3627" w:rsidRPr="00387140" w:rsidRDefault="00CC3627">
      <w:pPr>
        <w:rPr>
          <w:rFonts w:ascii="Century Gothic" w:hAnsi="Century Gothic"/>
          <w:sz w:val="20"/>
          <w:szCs w:val="20"/>
        </w:rPr>
      </w:pPr>
    </w:p>
    <w:sectPr w:rsidR="00CC3627" w:rsidRPr="00387140" w:rsidSect="00EF1C6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2A209" w14:textId="77777777" w:rsidR="007E7C1A" w:rsidRDefault="007E7C1A" w:rsidP="00A1471E">
      <w:r>
        <w:separator/>
      </w:r>
    </w:p>
  </w:endnote>
  <w:endnote w:type="continuationSeparator" w:id="0">
    <w:p w14:paraId="273BB9BE" w14:textId="77777777" w:rsidR="007E7C1A" w:rsidRDefault="007E7C1A" w:rsidP="00A14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8041A" w14:textId="77777777" w:rsidR="007E7C1A" w:rsidRDefault="007E7C1A" w:rsidP="00A1471E">
      <w:r>
        <w:separator/>
      </w:r>
    </w:p>
  </w:footnote>
  <w:footnote w:type="continuationSeparator" w:id="0">
    <w:p w14:paraId="408FB60D" w14:textId="77777777" w:rsidR="007E7C1A" w:rsidRDefault="007E7C1A" w:rsidP="00A14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46F99"/>
    <w:multiLevelType w:val="hybridMultilevel"/>
    <w:tmpl w:val="DC52F8B4"/>
    <w:lvl w:ilvl="0" w:tplc="DA50E05C">
      <w:numFmt w:val="bullet"/>
      <w:lvlText w:val="-"/>
      <w:lvlJc w:val="left"/>
      <w:pPr>
        <w:ind w:left="5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6CD56E4E"/>
    <w:multiLevelType w:val="hybridMultilevel"/>
    <w:tmpl w:val="45566BD4"/>
    <w:lvl w:ilvl="0" w:tplc="969C7B36">
      <w:numFmt w:val="bullet"/>
      <w:lvlText w:val="-"/>
      <w:lvlJc w:val="left"/>
      <w:pPr>
        <w:ind w:left="5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1A"/>
    <w:rsid w:val="000145DD"/>
    <w:rsid w:val="00090208"/>
    <w:rsid w:val="001D3510"/>
    <w:rsid w:val="001E359E"/>
    <w:rsid w:val="00265467"/>
    <w:rsid w:val="002F2967"/>
    <w:rsid w:val="00387140"/>
    <w:rsid w:val="00446295"/>
    <w:rsid w:val="00456F40"/>
    <w:rsid w:val="00471C74"/>
    <w:rsid w:val="004937B7"/>
    <w:rsid w:val="00602AE8"/>
    <w:rsid w:val="00675FCB"/>
    <w:rsid w:val="006F3761"/>
    <w:rsid w:val="00711A19"/>
    <w:rsid w:val="00723ED2"/>
    <w:rsid w:val="007A6657"/>
    <w:rsid w:val="007E7C1A"/>
    <w:rsid w:val="0088795F"/>
    <w:rsid w:val="00976465"/>
    <w:rsid w:val="009A2EAD"/>
    <w:rsid w:val="009C399D"/>
    <w:rsid w:val="00A1471E"/>
    <w:rsid w:val="00AB3052"/>
    <w:rsid w:val="00BB33B3"/>
    <w:rsid w:val="00CC3627"/>
    <w:rsid w:val="00EE6F39"/>
    <w:rsid w:val="00EF1C64"/>
    <w:rsid w:val="00F23764"/>
    <w:rsid w:val="00F713B8"/>
    <w:rsid w:val="00F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09EDAF"/>
  <w15:chartTrackingRefBased/>
  <w15:docId w15:val="{9A2013CF-1285-4CF7-8354-E639F462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C36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hrome%20downloads\IC-Business-Planning-SWOT-Template-862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IC-Business-Planning-SWOT-Template-8629_WORD.dotx</Template>
  <TotalTime>77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Patel</dc:creator>
  <cp:keywords/>
  <dc:description/>
  <cp:lastModifiedBy>Aamir Patel</cp:lastModifiedBy>
  <cp:revision>11</cp:revision>
  <dcterms:created xsi:type="dcterms:W3CDTF">2021-04-13T17:34:00Z</dcterms:created>
  <dcterms:modified xsi:type="dcterms:W3CDTF">2021-04-13T20:29:00Z</dcterms:modified>
</cp:coreProperties>
</file>